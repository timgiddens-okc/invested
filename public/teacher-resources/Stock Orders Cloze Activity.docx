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C8" w:rsidRDefault="009E11C8">
      <w:r>
        <w:t>Name</w:t>
      </w:r>
      <w:proofErr w:type="gramStart"/>
      <w:r>
        <w:t>:_</w:t>
      </w:r>
      <w:proofErr w:type="gramEnd"/>
      <w:r>
        <w:t xml:space="preserve">___________________      Date_______________ </w:t>
      </w:r>
    </w:p>
    <w:p w:rsidR="00955C63" w:rsidRDefault="009E11C8">
      <w:r>
        <w:t>Period____________________     Class_______________</w:t>
      </w:r>
      <w:r w:rsidR="005E5813">
        <w:tab/>
      </w:r>
      <w:r w:rsidR="005E5813">
        <w:tab/>
      </w:r>
      <w:bookmarkStart w:id="0" w:name="_GoBack"/>
      <w:bookmarkEnd w:id="0"/>
    </w:p>
    <w:p w:rsidR="00C15E17" w:rsidRDefault="00C15E17"/>
    <w:p w:rsidR="00C15E17" w:rsidRDefault="00C15E17"/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>_________</w:t>
      </w:r>
      <w:r w:rsidRPr="00AE7890">
        <w:rPr>
          <w:sz w:val="28"/>
          <w:szCs w:val="28"/>
        </w:rPr>
        <w:t xml:space="preserve"> are instructions to your broker when you want to buy or sell shares of a company. </w:t>
      </w:r>
    </w:p>
    <w:p w:rsidR="00495EC5" w:rsidRPr="00AE7890" w:rsidRDefault="00495EC5" w:rsidP="00495EC5">
      <w:pPr>
        <w:rPr>
          <w:sz w:val="28"/>
          <w:szCs w:val="28"/>
        </w:rPr>
      </w:pPr>
      <w:proofErr w:type="gramStart"/>
      <w:r w:rsidRPr="00AE7890">
        <w:rPr>
          <w:sz w:val="28"/>
          <w:szCs w:val="28"/>
        </w:rPr>
        <w:t>A(</w:t>
      </w:r>
      <w:proofErr w:type="gramEnd"/>
      <w:r w:rsidRPr="00AE7890">
        <w:rPr>
          <w:sz w:val="28"/>
          <w:szCs w:val="28"/>
        </w:rPr>
        <w:t xml:space="preserve">n) _________ quote means someone is willing to sell you stock at this quoted price. The </w:t>
      </w:r>
      <w:r w:rsidRPr="00AE7890">
        <w:rPr>
          <w:sz w:val="28"/>
          <w:szCs w:val="28"/>
        </w:rPr>
        <w:t xml:space="preserve">_______ </w:t>
      </w:r>
      <w:r w:rsidRPr="00AE7890">
        <w:rPr>
          <w:sz w:val="28"/>
          <w:szCs w:val="28"/>
        </w:rPr>
        <w:t>price is the price at which someone is willing to sell their shares to you at this price.  The difference between the bid and ask price is called the _________.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>When a trade occurs, it is called an_________</w:t>
      </w:r>
      <w:r w:rsidRPr="00AE7890">
        <w:rPr>
          <w:sz w:val="28"/>
          <w:szCs w:val="28"/>
        </w:rPr>
        <w:t xml:space="preserve"> </w:t>
      </w:r>
      <w:r w:rsidRPr="00AE7890">
        <w:rPr>
          <w:sz w:val="28"/>
          <w:szCs w:val="28"/>
        </w:rPr>
        <w:t>orders and _________ orders.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>A _________ order ensures an immediate transaction occurs.  There is no guarantee on the exact _________ of the executed price.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A _________ order is an order that specifies a specific price that you are willing to pay to buy at stock, or receive if you are trying to sell a stock. 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An order can be classified as a _________ or _________. 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 A _________ classified order means the order is cancelled at the end of the day if it is not executed. 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>A _________ classified order will stay open until the trade is executed, or the client or firm cancels the order.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>The acronym for Good Till Cancelled is _________.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>A _________ order helps limit your downside losses.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>A stop _________ order is a combination of a stop order and a limit order.</w:t>
      </w:r>
    </w:p>
    <w:p w:rsidR="00495EC5" w:rsidRPr="00AE7890" w:rsidRDefault="00495EC5" w:rsidP="00495EC5">
      <w:pPr>
        <w:rPr>
          <w:sz w:val="28"/>
          <w:szCs w:val="28"/>
        </w:rPr>
      </w:pPr>
    </w:p>
    <w:p w:rsidR="00495EC5" w:rsidRPr="00AE7890" w:rsidRDefault="00495EC5">
      <w:pPr>
        <w:rPr>
          <w:sz w:val="28"/>
          <w:szCs w:val="28"/>
        </w:rPr>
      </w:pPr>
      <w:r w:rsidRPr="00AE7890">
        <w:rPr>
          <w:sz w:val="28"/>
          <w:szCs w:val="28"/>
        </w:rPr>
        <w:br w:type="page"/>
      </w:r>
    </w:p>
    <w:p w:rsidR="00495EC5" w:rsidRPr="00AE7890" w:rsidRDefault="00495EC5" w:rsidP="00495EC5">
      <w:pPr>
        <w:rPr>
          <w:b/>
          <w:color w:val="FF0000"/>
          <w:sz w:val="28"/>
          <w:szCs w:val="28"/>
        </w:rPr>
      </w:pPr>
      <w:r w:rsidRPr="00AE7890">
        <w:rPr>
          <w:b/>
          <w:color w:val="FF0000"/>
          <w:sz w:val="28"/>
          <w:szCs w:val="28"/>
        </w:rPr>
        <w:lastRenderedPageBreak/>
        <w:t>Answer Key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color w:val="FF0000"/>
          <w:sz w:val="28"/>
          <w:szCs w:val="28"/>
        </w:rPr>
        <w:t>Orders</w:t>
      </w:r>
      <w:r w:rsidRPr="00AE7890">
        <w:rPr>
          <w:sz w:val="28"/>
          <w:szCs w:val="28"/>
        </w:rPr>
        <w:t xml:space="preserve"> are instructions to your broker when you want to buy or sell shares of a company. </w:t>
      </w:r>
    </w:p>
    <w:p w:rsidR="00495EC5" w:rsidRPr="00AE7890" w:rsidRDefault="00495EC5" w:rsidP="00495EC5">
      <w:pPr>
        <w:rPr>
          <w:sz w:val="28"/>
          <w:szCs w:val="28"/>
        </w:rPr>
      </w:pPr>
      <w:proofErr w:type="gramStart"/>
      <w:r w:rsidRPr="00AE7890">
        <w:rPr>
          <w:sz w:val="28"/>
          <w:szCs w:val="28"/>
        </w:rPr>
        <w:t>A(</w:t>
      </w:r>
      <w:proofErr w:type="gramEnd"/>
      <w:r w:rsidRPr="00AE7890">
        <w:rPr>
          <w:sz w:val="28"/>
          <w:szCs w:val="28"/>
        </w:rPr>
        <w:t xml:space="preserve">n) </w:t>
      </w:r>
      <w:r w:rsidRPr="00AE7890">
        <w:rPr>
          <w:color w:val="FF0000"/>
          <w:sz w:val="28"/>
          <w:szCs w:val="28"/>
        </w:rPr>
        <w:t>ask</w:t>
      </w:r>
      <w:r w:rsidRPr="00AE7890">
        <w:rPr>
          <w:sz w:val="28"/>
          <w:szCs w:val="28"/>
        </w:rPr>
        <w:t xml:space="preserve"> quote means someone is willing to sell you stock at this quoted price. </w:t>
      </w:r>
      <w:proofErr w:type="gramStart"/>
      <w:r w:rsidRPr="00AE7890">
        <w:rPr>
          <w:sz w:val="28"/>
          <w:szCs w:val="28"/>
        </w:rPr>
        <w:t xml:space="preserve">The </w:t>
      </w:r>
      <w:r w:rsidRPr="00AE7890">
        <w:rPr>
          <w:color w:val="FF0000"/>
          <w:sz w:val="28"/>
          <w:szCs w:val="28"/>
        </w:rPr>
        <w:t xml:space="preserve"> bid</w:t>
      </w:r>
      <w:proofErr w:type="gramEnd"/>
      <w:r w:rsidRPr="00AE7890">
        <w:rPr>
          <w:color w:val="FF0000"/>
          <w:sz w:val="28"/>
          <w:szCs w:val="28"/>
        </w:rPr>
        <w:t xml:space="preserve"> </w:t>
      </w:r>
      <w:r w:rsidRPr="00AE7890">
        <w:rPr>
          <w:sz w:val="28"/>
          <w:szCs w:val="28"/>
        </w:rPr>
        <w:t xml:space="preserve">price is the price at which someone is willing to sell their shares to you at this price.  The difference between the bid and ask price is called the </w:t>
      </w:r>
      <w:r w:rsidRPr="00AE7890">
        <w:rPr>
          <w:color w:val="FF0000"/>
          <w:sz w:val="28"/>
          <w:szCs w:val="28"/>
        </w:rPr>
        <w:t>spread</w:t>
      </w:r>
      <w:r w:rsidRPr="00AE7890">
        <w:rPr>
          <w:sz w:val="28"/>
          <w:szCs w:val="28"/>
        </w:rPr>
        <w:t>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When a trade occurs, it is called an </w:t>
      </w:r>
      <w:r w:rsidRPr="00AE7890">
        <w:rPr>
          <w:color w:val="FF0000"/>
          <w:sz w:val="28"/>
          <w:szCs w:val="28"/>
        </w:rPr>
        <w:t>execution</w:t>
      </w:r>
      <w:r w:rsidRPr="00AE7890">
        <w:rPr>
          <w:sz w:val="28"/>
          <w:szCs w:val="28"/>
        </w:rPr>
        <w:t>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There are two types of buy orders, </w:t>
      </w:r>
      <w:r w:rsidRPr="00AE7890">
        <w:rPr>
          <w:color w:val="FF0000"/>
          <w:sz w:val="28"/>
          <w:szCs w:val="28"/>
        </w:rPr>
        <w:t>market</w:t>
      </w:r>
      <w:r w:rsidRPr="00AE7890">
        <w:rPr>
          <w:sz w:val="28"/>
          <w:szCs w:val="28"/>
        </w:rPr>
        <w:t xml:space="preserve"> orders and </w:t>
      </w:r>
      <w:r w:rsidRPr="00AE7890">
        <w:rPr>
          <w:color w:val="FF0000"/>
          <w:sz w:val="28"/>
          <w:szCs w:val="28"/>
        </w:rPr>
        <w:t>limit</w:t>
      </w:r>
      <w:r w:rsidRPr="00AE7890">
        <w:rPr>
          <w:sz w:val="28"/>
          <w:szCs w:val="28"/>
        </w:rPr>
        <w:t xml:space="preserve"> orders.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A </w:t>
      </w:r>
      <w:r w:rsidRPr="00AE7890">
        <w:rPr>
          <w:color w:val="FF0000"/>
          <w:sz w:val="28"/>
          <w:szCs w:val="28"/>
        </w:rPr>
        <w:t>market</w:t>
      </w:r>
      <w:r w:rsidRPr="00AE7890">
        <w:rPr>
          <w:sz w:val="28"/>
          <w:szCs w:val="28"/>
        </w:rPr>
        <w:t xml:space="preserve"> order ensures an immediate transaction occurs.  There is no guarantee on the exact </w:t>
      </w:r>
      <w:r w:rsidRPr="00AE7890">
        <w:rPr>
          <w:color w:val="FF0000"/>
          <w:sz w:val="28"/>
          <w:szCs w:val="28"/>
        </w:rPr>
        <w:t>price</w:t>
      </w:r>
      <w:r w:rsidRPr="00AE7890">
        <w:rPr>
          <w:sz w:val="28"/>
          <w:szCs w:val="28"/>
        </w:rPr>
        <w:t xml:space="preserve"> of the executed price.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A </w:t>
      </w:r>
      <w:r w:rsidRPr="00AE7890">
        <w:rPr>
          <w:color w:val="FF0000"/>
          <w:sz w:val="28"/>
          <w:szCs w:val="28"/>
        </w:rPr>
        <w:t>limit</w:t>
      </w:r>
      <w:r w:rsidRPr="00AE7890">
        <w:rPr>
          <w:sz w:val="28"/>
          <w:szCs w:val="28"/>
        </w:rPr>
        <w:t xml:space="preserve"> order is an order that specifies a specific price that you are willing to pay to buy at stock, or receive if you are trying to sell a stock. 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An order can be classified as a </w:t>
      </w:r>
      <w:r w:rsidRPr="00AE7890">
        <w:rPr>
          <w:color w:val="FF0000"/>
          <w:sz w:val="28"/>
          <w:szCs w:val="28"/>
        </w:rPr>
        <w:t>Day</w:t>
      </w:r>
      <w:r w:rsidRPr="00AE7890">
        <w:rPr>
          <w:sz w:val="28"/>
          <w:szCs w:val="28"/>
        </w:rPr>
        <w:t xml:space="preserve"> or </w:t>
      </w:r>
      <w:proofErr w:type="spellStart"/>
      <w:r w:rsidRPr="00AE7890">
        <w:rPr>
          <w:color w:val="FF0000"/>
          <w:sz w:val="28"/>
          <w:szCs w:val="28"/>
        </w:rPr>
        <w:t>GTC</w:t>
      </w:r>
      <w:proofErr w:type="spellEnd"/>
      <w:r w:rsidRPr="00AE7890">
        <w:rPr>
          <w:sz w:val="28"/>
          <w:szCs w:val="28"/>
        </w:rPr>
        <w:t xml:space="preserve">. 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 A </w:t>
      </w:r>
      <w:r w:rsidRPr="00AE7890">
        <w:rPr>
          <w:color w:val="FF0000"/>
          <w:sz w:val="28"/>
          <w:szCs w:val="28"/>
        </w:rPr>
        <w:t>Day</w:t>
      </w:r>
      <w:r w:rsidRPr="00AE7890">
        <w:rPr>
          <w:sz w:val="28"/>
          <w:szCs w:val="28"/>
        </w:rPr>
        <w:t xml:space="preserve"> classified order means the order is cancelled at the end of the day if it is not executed. 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A </w:t>
      </w:r>
      <w:proofErr w:type="spellStart"/>
      <w:r w:rsidRPr="00AE7890">
        <w:rPr>
          <w:color w:val="FF0000"/>
          <w:sz w:val="28"/>
          <w:szCs w:val="28"/>
        </w:rPr>
        <w:t>GTC</w:t>
      </w:r>
      <w:proofErr w:type="spellEnd"/>
      <w:r w:rsidRPr="00AE7890">
        <w:rPr>
          <w:sz w:val="28"/>
          <w:szCs w:val="28"/>
        </w:rPr>
        <w:t xml:space="preserve"> classified order will stay open until the trade is executed, or the client or firm cancels the order.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The acronym for Good Till Cancelled is </w:t>
      </w:r>
      <w:proofErr w:type="spellStart"/>
      <w:r w:rsidRPr="00AE7890">
        <w:rPr>
          <w:color w:val="FF0000"/>
          <w:sz w:val="28"/>
          <w:szCs w:val="28"/>
        </w:rPr>
        <w:t>GTC</w:t>
      </w:r>
      <w:proofErr w:type="spellEnd"/>
      <w:r w:rsidRPr="00AE7890">
        <w:rPr>
          <w:sz w:val="28"/>
          <w:szCs w:val="28"/>
        </w:rPr>
        <w:t>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A </w:t>
      </w:r>
      <w:r w:rsidRPr="00AE7890">
        <w:rPr>
          <w:color w:val="FF0000"/>
          <w:sz w:val="28"/>
          <w:szCs w:val="28"/>
        </w:rPr>
        <w:t>stop</w:t>
      </w:r>
      <w:r w:rsidRPr="00AE7890">
        <w:rPr>
          <w:sz w:val="28"/>
          <w:szCs w:val="28"/>
        </w:rPr>
        <w:t xml:space="preserve"> order helps limit your downside losses.</w:t>
      </w:r>
    </w:p>
    <w:p w:rsidR="00495EC5" w:rsidRPr="00AE7890" w:rsidRDefault="00495EC5" w:rsidP="00495EC5">
      <w:pPr>
        <w:rPr>
          <w:sz w:val="28"/>
          <w:szCs w:val="28"/>
        </w:rPr>
      </w:pPr>
      <w:r w:rsidRPr="00AE7890">
        <w:rPr>
          <w:sz w:val="28"/>
          <w:szCs w:val="28"/>
        </w:rPr>
        <w:t xml:space="preserve">A stop </w:t>
      </w:r>
      <w:r w:rsidRPr="00AE7890">
        <w:rPr>
          <w:color w:val="FF0000"/>
          <w:sz w:val="28"/>
          <w:szCs w:val="28"/>
        </w:rPr>
        <w:t>limit</w:t>
      </w:r>
      <w:r w:rsidRPr="00AE7890">
        <w:rPr>
          <w:sz w:val="28"/>
          <w:szCs w:val="28"/>
        </w:rPr>
        <w:t xml:space="preserve"> order is a combination of a stop order and a limit order.</w:t>
      </w:r>
    </w:p>
    <w:p w:rsidR="00495EC5" w:rsidRPr="00AE7890" w:rsidRDefault="00495EC5" w:rsidP="00495EC5">
      <w:pPr>
        <w:rPr>
          <w:sz w:val="28"/>
          <w:szCs w:val="28"/>
        </w:rPr>
      </w:pPr>
    </w:p>
    <w:p w:rsidR="00B15F98" w:rsidRPr="00AE7890" w:rsidRDefault="00B15F98">
      <w:pPr>
        <w:rPr>
          <w:sz w:val="28"/>
          <w:szCs w:val="28"/>
        </w:rPr>
      </w:pPr>
    </w:p>
    <w:sectPr w:rsidR="00B15F98" w:rsidRPr="00AE78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872" w:rsidRDefault="00117872" w:rsidP="009E11C8">
      <w:pPr>
        <w:spacing w:after="0" w:line="240" w:lineRule="auto"/>
      </w:pPr>
      <w:r>
        <w:separator/>
      </w:r>
    </w:p>
  </w:endnote>
  <w:endnote w:type="continuationSeparator" w:id="0">
    <w:p w:rsidR="00117872" w:rsidRDefault="00117872" w:rsidP="009E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872" w:rsidRDefault="00117872" w:rsidP="009E11C8">
      <w:pPr>
        <w:spacing w:after="0" w:line="240" w:lineRule="auto"/>
      </w:pPr>
      <w:r>
        <w:separator/>
      </w:r>
    </w:p>
  </w:footnote>
  <w:footnote w:type="continuationSeparator" w:id="0">
    <w:p w:rsidR="00117872" w:rsidRDefault="00117872" w:rsidP="009E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1C8" w:rsidRDefault="00272F6B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Stock Orders</w:t>
    </w:r>
  </w:p>
  <w:p w:rsidR="009E11C8" w:rsidRPr="009E11C8" w:rsidRDefault="009E11C8" w:rsidP="009E11C8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Activity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282"/>
    <w:multiLevelType w:val="hybridMultilevel"/>
    <w:tmpl w:val="B6124BD0"/>
    <w:lvl w:ilvl="0" w:tplc="EB9EBC6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757CE"/>
    <w:multiLevelType w:val="hybridMultilevel"/>
    <w:tmpl w:val="8A78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378F0"/>
    <w:multiLevelType w:val="hybridMultilevel"/>
    <w:tmpl w:val="32F42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86120"/>
    <w:multiLevelType w:val="hybridMultilevel"/>
    <w:tmpl w:val="B6BCF92C"/>
    <w:lvl w:ilvl="0" w:tplc="B6986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86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E5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40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E7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CF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E9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2D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A0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7D0886"/>
    <w:multiLevelType w:val="hybridMultilevel"/>
    <w:tmpl w:val="C144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378A8"/>
    <w:multiLevelType w:val="hybridMultilevel"/>
    <w:tmpl w:val="B6124BD0"/>
    <w:lvl w:ilvl="0" w:tplc="EB9EBC6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124C1"/>
    <w:multiLevelType w:val="hybridMultilevel"/>
    <w:tmpl w:val="B6124BD0"/>
    <w:lvl w:ilvl="0" w:tplc="EB9EBC6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E0976"/>
    <w:multiLevelType w:val="hybridMultilevel"/>
    <w:tmpl w:val="7866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58"/>
    <w:rsid w:val="00024C0B"/>
    <w:rsid w:val="000751E6"/>
    <w:rsid w:val="00117872"/>
    <w:rsid w:val="00142ED8"/>
    <w:rsid w:val="00176BAD"/>
    <w:rsid w:val="001A0FCF"/>
    <w:rsid w:val="001B69A5"/>
    <w:rsid w:val="001C2D8C"/>
    <w:rsid w:val="00272F6B"/>
    <w:rsid w:val="00276C4C"/>
    <w:rsid w:val="002B6D0F"/>
    <w:rsid w:val="002C31F3"/>
    <w:rsid w:val="0033437B"/>
    <w:rsid w:val="00337858"/>
    <w:rsid w:val="00370CBC"/>
    <w:rsid w:val="003A3A1C"/>
    <w:rsid w:val="00421DB0"/>
    <w:rsid w:val="00495EC5"/>
    <w:rsid w:val="004F1CF6"/>
    <w:rsid w:val="00576EDF"/>
    <w:rsid w:val="005E4257"/>
    <w:rsid w:val="005E5813"/>
    <w:rsid w:val="00655B7B"/>
    <w:rsid w:val="007250F4"/>
    <w:rsid w:val="00824A00"/>
    <w:rsid w:val="00857916"/>
    <w:rsid w:val="008771CF"/>
    <w:rsid w:val="00886309"/>
    <w:rsid w:val="00985220"/>
    <w:rsid w:val="009C5F66"/>
    <w:rsid w:val="009E11C8"/>
    <w:rsid w:val="009E2A9D"/>
    <w:rsid w:val="009E53C4"/>
    <w:rsid w:val="00A71315"/>
    <w:rsid w:val="00A82E85"/>
    <w:rsid w:val="00A934E1"/>
    <w:rsid w:val="00AA445E"/>
    <w:rsid w:val="00AE7890"/>
    <w:rsid w:val="00B15F98"/>
    <w:rsid w:val="00B570B9"/>
    <w:rsid w:val="00B85878"/>
    <w:rsid w:val="00BA5B55"/>
    <w:rsid w:val="00BB0D8E"/>
    <w:rsid w:val="00BB46BE"/>
    <w:rsid w:val="00BD09ED"/>
    <w:rsid w:val="00C15E17"/>
    <w:rsid w:val="00C167FD"/>
    <w:rsid w:val="00CE45BD"/>
    <w:rsid w:val="00D1248A"/>
    <w:rsid w:val="00D17803"/>
    <w:rsid w:val="00DB3B78"/>
    <w:rsid w:val="00DD2632"/>
    <w:rsid w:val="00DD3C1B"/>
    <w:rsid w:val="00DE4521"/>
    <w:rsid w:val="00EB6BAD"/>
    <w:rsid w:val="00F74D75"/>
    <w:rsid w:val="00FA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C8"/>
  </w:style>
  <w:style w:type="paragraph" w:styleId="Footer">
    <w:name w:val="footer"/>
    <w:basedOn w:val="Normal"/>
    <w:link w:val="Foot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C8"/>
  </w:style>
  <w:style w:type="paragraph" w:styleId="ListParagraph">
    <w:name w:val="List Paragraph"/>
    <w:basedOn w:val="Normal"/>
    <w:uiPriority w:val="34"/>
    <w:qFormat/>
    <w:rsid w:val="009E5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C8"/>
  </w:style>
  <w:style w:type="paragraph" w:styleId="Footer">
    <w:name w:val="footer"/>
    <w:basedOn w:val="Normal"/>
    <w:link w:val="FooterChar"/>
    <w:uiPriority w:val="99"/>
    <w:unhideWhenUsed/>
    <w:rsid w:val="009E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C8"/>
  </w:style>
  <w:style w:type="paragraph" w:styleId="ListParagraph">
    <w:name w:val="List Paragraph"/>
    <w:basedOn w:val="Normal"/>
    <w:uiPriority w:val="34"/>
    <w:qFormat/>
    <w:rsid w:val="009E5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06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948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08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ifried\Dropbox\@Invest%20Ed\@Matt%20planning%20documents\@MS_Final%20Scripts%20and%20accompaning%20resources\Stock%20Orders\Cloze%20Activiti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Cloze Activitiy Template</Template>
  <TotalTime>94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Marquita Seifried</dc:creator>
  <cp:lastModifiedBy>Marquita Seifried</cp:lastModifiedBy>
  <cp:revision>6</cp:revision>
  <cp:lastPrinted>2019-01-01T03:03:00Z</cp:lastPrinted>
  <dcterms:created xsi:type="dcterms:W3CDTF">2019-01-01T01:31:00Z</dcterms:created>
  <dcterms:modified xsi:type="dcterms:W3CDTF">2019-01-01T03:07:00Z</dcterms:modified>
</cp:coreProperties>
</file>