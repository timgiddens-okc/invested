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352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"/>
        <w:gridCol w:w="2974"/>
        <w:gridCol w:w="450"/>
        <w:gridCol w:w="1046"/>
        <w:gridCol w:w="3634"/>
      </w:tblGrid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>
            <w:r>
              <w:t>Instructor:</w:t>
            </w:r>
          </w:p>
        </w:tc>
        <w:tc>
          <w:tcPr>
            <w:tcW w:w="2974" w:type="dxa"/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7A51B2">
              <w:t>Name</w:t>
            </w:r>
            <w:r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>
            <w:r>
              <w:t>Results: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Class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/>
        </w:tc>
        <w:tc>
          <w:tcPr>
            <w:tcW w:w="2974" w:type="dxa"/>
            <w:tcBorders>
              <w:top w:val="single" w:sz="4" w:space="0" w:color="auto"/>
            </w:tcBorders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Period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/>
        </w:tc>
        <w:tc>
          <w:tcPr>
            <w:tcW w:w="2974" w:type="dxa"/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Date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</w:tbl>
    <w:p w:rsidR="004814D9" w:rsidRDefault="004814D9" w:rsidP="00F25240">
      <w:pPr>
        <w:pStyle w:val="Instructions"/>
        <w:rPr>
          <w:rFonts w:asciiTheme="majorHAnsi" w:hAnsiTheme="majorHAnsi"/>
          <w:b/>
          <w:bCs/>
          <w:i w:val="0"/>
          <w:sz w:val="28"/>
          <w:szCs w:val="28"/>
        </w:rPr>
      </w:pPr>
    </w:p>
    <w:p w:rsidR="00F25240" w:rsidRPr="00A96382" w:rsidRDefault="00B415E8" w:rsidP="00F25240">
      <w:pPr>
        <w:pStyle w:val="Instructions"/>
      </w:pPr>
      <w:r>
        <w:t>Choose the best answer.</w:t>
      </w:r>
    </w:p>
    <w:p w:rsidR="00341CA8" w:rsidRDefault="000041E9" w:rsidP="00341CA8">
      <w:pPr>
        <w:pStyle w:val="Question"/>
      </w:pPr>
      <w:r>
        <w:t>How an investor allocates or divides up the assets in a portfolio is called?</w:t>
      </w:r>
    </w:p>
    <w:p w:rsidR="00F25240" w:rsidRPr="00CB6B09" w:rsidRDefault="003850A5" w:rsidP="00CB6B09">
      <w:pPr>
        <w:pStyle w:val="Answer"/>
      </w:pPr>
      <w:r>
        <w:t>diversification</w:t>
      </w:r>
    </w:p>
    <w:p w:rsidR="00B2325F" w:rsidRDefault="003850A5" w:rsidP="00B2325F">
      <w:pPr>
        <w:pStyle w:val="Answer"/>
      </w:pPr>
      <w:r>
        <w:t>balance</w:t>
      </w:r>
    </w:p>
    <w:p w:rsidR="00F25240" w:rsidRDefault="003850A5" w:rsidP="00B2325F">
      <w:pPr>
        <w:pStyle w:val="Answer"/>
      </w:pPr>
      <w:r>
        <w:t>asset allocation</w:t>
      </w:r>
    </w:p>
    <w:p w:rsidR="00B2325F" w:rsidRDefault="003850A5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How many stocks should a portfolio have</w:t>
      </w:r>
      <w:r w:rsidR="004F6EC4">
        <w:rPr>
          <w:rFonts w:eastAsia="Century Gothic"/>
          <w:szCs w:val="22"/>
        </w:rPr>
        <w:t xml:space="preserve"> to </w:t>
      </w:r>
      <w:r>
        <w:rPr>
          <w:rFonts w:eastAsia="Century Gothic"/>
          <w:szCs w:val="22"/>
        </w:rPr>
        <w:t>be adequately diversified?</w:t>
      </w:r>
    </w:p>
    <w:p w:rsidR="00B2325F" w:rsidRPr="00CB6B09" w:rsidRDefault="003850A5" w:rsidP="00B2325F">
      <w:pPr>
        <w:pStyle w:val="Answer"/>
      </w:pPr>
      <w:r>
        <w:t>15 - 20</w:t>
      </w:r>
    </w:p>
    <w:p w:rsidR="00B2325F" w:rsidRDefault="003850A5" w:rsidP="00B2325F">
      <w:pPr>
        <w:pStyle w:val="Answer"/>
      </w:pPr>
      <w:r>
        <w:t>1-10</w:t>
      </w:r>
    </w:p>
    <w:p w:rsidR="00B2325F" w:rsidRDefault="003850A5" w:rsidP="00B2325F">
      <w:pPr>
        <w:pStyle w:val="Answer"/>
      </w:pPr>
      <w:r>
        <w:t>3 - 5</w:t>
      </w:r>
    </w:p>
    <w:p w:rsidR="00747962" w:rsidRDefault="003850A5" w:rsidP="00B2325F">
      <w:pPr>
        <w:pStyle w:val="Answer"/>
      </w:pPr>
      <w:r>
        <w:t>5 - 10</w:t>
      </w:r>
    </w:p>
    <w:p w:rsidR="00B2325F" w:rsidRDefault="003850A5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A collection of financial assets, such as stocks, bonds, real estate, commodities and perhaps cash or bank deposit</w:t>
      </w:r>
      <w:r w:rsidR="00A77D11">
        <w:rPr>
          <w:rFonts w:eastAsia="Century Gothic"/>
          <w:szCs w:val="22"/>
        </w:rPr>
        <w:t>s is called?</w:t>
      </w:r>
    </w:p>
    <w:p w:rsidR="00B2325F" w:rsidRPr="00CB6B09" w:rsidRDefault="004F6EC4" w:rsidP="00B2325F">
      <w:pPr>
        <w:pStyle w:val="Answer"/>
      </w:pPr>
      <w:r>
        <w:t>broker</w:t>
      </w:r>
    </w:p>
    <w:p w:rsidR="00B2325F" w:rsidRDefault="00A77D11" w:rsidP="00B2325F">
      <w:pPr>
        <w:pStyle w:val="Answer"/>
      </w:pPr>
      <w:r>
        <w:t>Investment portfolio</w:t>
      </w:r>
    </w:p>
    <w:p w:rsidR="00B2325F" w:rsidRDefault="004F6EC4" w:rsidP="00B2325F">
      <w:pPr>
        <w:pStyle w:val="Answer"/>
      </w:pPr>
      <w:r>
        <w:t>leverage</w:t>
      </w:r>
    </w:p>
    <w:p w:rsidR="00B2325F" w:rsidRDefault="004802DF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Never put mo</w:t>
      </w:r>
      <w:r w:rsidR="00295FFF">
        <w:rPr>
          <w:rFonts w:eastAsia="Century Gothic"/>
          <w:szCs w:val="22"/>
        </w:rPr>
        <w:t>ney in the stock market that, if it disappeared or went to zero, would affect your lifestyle.</w:t>
      </w:r>
    </w:p>
    <w:p w:rsidR="00EA0AF1" w:rsidRPr="00CB6B09" w:rsidRDefault="00295FFF" w:rsidP="00EA0AF1">
      <w:pPr>
        <w:pStyle w:val="Answer"/>
      </w:pPr>
      <w:r>
        <w:t>True</w:t>
      </w:r>
    </w:p>
    <w:p w:rsidR="00B2325F" w:rsidRPr="00CB6B09" w:rsidRDefault="00295FFF" w:rsidP="00B2325F">
      <w:pPr>
        <w:pStyle w:val="Answer"/>
      </w:pPr>
      <w:r>
        <w:t>False</w:t>
      </w:r>
    </w:p>
    <w:p w:rsidR="00370B70" w:rsidRDefault="00370B70" w:rsidP="00CC1F4B">
      <w:pPr>
        <w:pStyle w:val="Answer"/>
        <w:numPr>
          <w:ilvl w:val="0"/>
          <w:numId w:val="0"/>
        </w:numPr>
        <w:ind w:left="1080"/>
      </w:pPr>
    </w:p>
    <w:p w:rsidR="00B2325F" w:rsidRDefault="00370B70" w:rsidP="00295FFF">
      <w:pPr>
        <w:pStyle w:val="Answer"/>
        <w:numPr>
          <w:ilvl w:val="0"/>
          <w:numId w:val="0"/>
        </w:numPr>
      </w:pPr>
      <w:r>
        <w:tab/>
      </w:r>
    </w:p>
    <w:p w:rsidR="00B2325F" w:rsidRPr="00295FFF" w:rsidRDefault="00295FFF" w:rsidP="00295FFF">
      <w:pPr>
        <w:pStyle w:val="Question"/>
        <w:rPr>
          <w:rFonts w:eastAsia="Century Gothic"/>
          <w:szCs w:val="22"/>
        </w:rPr>
      </w:pPr>
      <w:r>
        <w:lastRenderedPageBreak/>
        <w:t>_____________ involves placing money at risk in the hopes of earning a positive rate of return.</w:t>
      </w:r>
    </w:p>
    <w:p w:rsidR="00CC1F4B" w:rsidRDefault="004802DF" w:rsidP="00CC1F4B">
      <w:pPr>
        <w:pStyle w:val="Answer"/>
      </w:pPr>
      <w:r>
        <w:t>time horizon</w:t>
      </w:r>
    </w:p>
    <w:p w:rsidR="00CC1F4B" w:rsidRDefault="004802DF" w:rsidP="00CC1F4B">
      <w:pPr>
        <w:pStyle w:val="Answer"/>
      </w:pPr>
      <w:r>
        <w:t>capitalization</w:t>
      </w:r>
    </w:p>
    <w:p w:rsidR="00CC1F4B" w:rsidRDefault="004802DF" w:rsidP="00CC1F4B">
      <w:pPr>
        <w:pStyle w:val="Answer"/>
      </w:pPr>
      <w:r>
        <w:t>leverage</w:t>
      </w:r>
    </w:p>
    <w:p w:rsidR="00CC1F4B" w:rsidRDefault="00295FFF" w:rsidP="00CC1F4B">
      <w:pPr>
        <w:pStyle w:val="Answer"/>
      </w:pPr>
      <w:r>
        <w:t>investing</w:t>
      </w:r>
    </w:p>
    <w:p w:rsidR="00213070" w:rsidRDefault="00295FFF" w:rsidP="00213070">
      <w:pPr>
        <w:pStyle w:val="Question"/>
      </w:pPr>
      <w:r>
        <w:t>Leverage</w:t>
      </w:r>
    </w:p>
    <w:p w:rsidR="00213070" w:rsidRDefault="00295FFF" w:rsidP="00213070">
      <w:pPr>
        <w:pStyle w:val="Answer"/>
      </w:pPr>
      <w:r>
        <w:t>increases your risk</w:t>
      </w:r>
    </w:p>
    <w:p w:rsidR="00213070" w:rsidRDefault="00295FFF" w:rsidP="00213070">
      <w:pPr>
        <w:pStyle w:val="Answer"/>
      </w:pPr>
      <w:r>
        <w:t>magnifies your rate of return</w:t>
      </w:r>
    </w:p>
    <w:p w:rsidR="00213070" w:rsidRDefault="00295FFF" w:rsidP="00213070">
      <w:pPr>
        <w:pStyle w:val="Answer"/>
      </w:pPr>
      <w:r>
        <w:t>may leave you with a debt to your broker</w:t>
      </w:r>
    </w:p>
    <w:p w:rsidR="00213070" w:rsidRDefault="00295FFF" w:rsidP="00FC47DD">
      <w:pPr>
        <w:pStyle w:val="Answer"/>
      </w:pPr>
      <w:r>
        <w:t>all of the above</w:t>
      </w:r>
    </w:p>
    <w:p w:rsidR="00213070" w:rsidRDefault="00295FFF" w:rsidP="00213070">
      <w:pPr>
        <w:pStyle w:val="Question"/>
      </w:pPr>
      <w:r>
        <w:t>An investor with low risk aversion has high risk tolerance.</w:t>
      </w:r>
      <w:r>
        <w:tab/>
      </w:r>
    </w:p>
    <w:p w:rsidR="00295FFF" w:rsidRDefault="00295FFF" w:rsidP="00295FFF">
      <w:pPr>
        <w:pStyle w:val="Answer"/>
      </w:pPr>
      <w:r>
        <w:t>True</w:t>
      </w:r>
    </w:p>
    <w:p w:rsidR="007F153C" w:rsidRDefault="00295FFF" w:rsidP="007F153C">
      <w:pPr>
        <w:pStyle w:val="Answer"/>
      </w:pPr>
      <w:r>
        <w:t>False</w:t>
      </w:r>
    </w:p>
    <w:p w:rsidR="007F153C" w:rsidRDefault="00295FFF" w:rsidP="007F153C">
      <w:pPr>
        <w:pStyle w:val="Question"/>
      </w:pPr>
      <w:r>
        <w:t>A willingness to hold riskier assets in the portfolio is?</w:t>
      </w:r>
    </w:p>
    <w:p w:rsidR="007F153C" w:rsidRDefault="004F6EC4" w:rsidP="00295FFF">
      <w:pPr>
        <w:pStyle w:val="Answer"/>
      </w:pPr>
      <w:r>
        <w:t>diversification</w:t>
      </w:r>
    </w:p>
    <w:p w:rsidR="004F6EC4" w:rsidRDefault="004F6EC4" w:rsidP="00295FFF">
      <w:pPr>
        <w:pStyle w:val="Answer"/>
      </w:pPr>
      <w:r>
        <w:t>risk tolerance</w:t>
      </w:r>
    </w:p>
    <w:p w:rsidR="004F6EC4" w:rsidRDefault="004F6EC4" w:rsidP="00295FFF">
      <w:pPr>
        <w:pStyle w:val="Answer"/>
      </w:pPr>
      <w:r>
        <w:t>aversion</w:t>
      </w:r>
    </w:p>
    <w:p w:rsidR="00CC1F4B" w:rsidRDefault="004F6EC4" w:rsidP="004F6EC4">
      <w:pPr>
        <w:pStyle w:val="Answer"/>
      </w:pPr>
      <w:r>
        <w:t>leverage</w:t>
      </w:r>
    </w:p>
    <w:p w:rsidR="00CC1F4B" w:rsidRDefault="004F6EC4" w:rsidP="00D61EDE">
      <w:pPr>
        <w:pStyle w:val="Question"/>
        <w:spacing w:before="0"/>
      </w:pPr>
      <w:r>
        <w:t>Choosing companies in a broad range of industries and with different market capitalizations is a way to ________________.</w:t>
      </w:r>
    </w:p>
    <w:p w:rsidR="007F153C" w:rsidRDefault="004F6EC4" w:rsidP="007F153C">
      <w:pPr>
        <w:pStyle w:val="Answer"/>
      </w:pPr>
      <w:r>
        <w:t>leverage</w:t>
      </w:r>
    </w:p>
    <w:p w:rsidR="007F153C" w:rsidRDefault="004F6EC4" w:rsidP="007F153C">
      <w:pPr>
        <w:pStyle w:val="Answer"/>
      </w:pPr>
      <w:r>
        <w:t>compound</w:t>
      </w:r>
    </w:p>
    <w:p w:rsidR="004F6EC4" w:rsidRDefault="004F6EC4" w:rsidP="007F153C">
      <w:pPr>
        <w:pStyle w:val="Answer"/>
      </w:pPr>
      <w:r>
        <w:t>diversify</w:t>
      </w:r>
    </w:p>
    <w:p w:rsidR="004F6EC4" w:rsidRDefault="009D5C1E" w:rsidP="00D61EDE">
      <w:pPr>
        <w:pStyle w:val="Question"/>
        <w:spacing w:before="0" w:line="240" w:lineRule="auto"/>
      </w:pPr>
      <w:r>
        <w:t>What is the most effective way to reduce risk?</w:t>
      </w:r>
    </w:p>
    <w:p w:rsidR="009D5C1E" w:rsidRDefault="009D5C1E" w:rsidP="00D61EDE">
      <w:pPr>
        <w:pStyle w:val="Answer"/>
        <w:spacing w:line="240" w:lineRule="auto"/>
      </w:pPr>
      <w:r>
        <w:t>a diversified portfolio</w:t>
      </w:r>
    </w:p>
    <w:p w:rsidR="009D5C1E" w:rsidRDefault="009D5C1E" w:rsidP="00D61EDE">
      <w:pPr>
        <w:pStyle w:val="Answer"/>
        <w:spacing w:line="240" w:lineRule="auto"/>
      </w:pPr>
      <w:r>
        <w:t>ETF’s</w:t>
      </w:r>
    </w:p>
    <w:p w:rsidR="009D5C1E" w:rsidRDefault="009D5C1E" w:rsidP="00D61EDE">
      <w:pPr>
        <w:pStyle w:val="Answer"/>
        <w:spacing w:line="240" w:lineRule="auto"/>
      </w:pPr>
      <w:r>
        <w:t>Mutual Funds</w:t>
      </w:r>
    </w:p>
    <w:p w:rsidR="009D5C1E" w:rsidRDefault="009D5C1E" w:rsidP="00D61EDE">
      <w:pPr>
        <w:pStyle w:val="Answer"/>
        <w:spacing w:line="240" w:lineRule="auto"/>
      </w:pPr>
      <w:r>
        <w:t>invest in a hot tip</w:t>
      </w:r>
    </w:p>
    <w:p w:rsidR="007F153C" w:rsidRDefault="007F153C" w:rsidP="007F153C">
      <w:pPr>
        <w:pStyle w:val="Answer"/>
        <w:numPr>
          <w:ilvl w:val="0"/>
          <w:numId w:val="0"/>
        </w:numPr>
        <w:ind w:left="1080"/>
      </w:pPr>
    </w:p>
    <w:p w:rsidR="00A63F9E" w:rsidRPr="00A63F9E" w:rsidRDefault="003E679E" w:rsidP="00A63F9E">
      <w:pPr>
        <w:spacing w:line="240" w:lineRule="auto"/>
        <w:rPr>
          <w:b/>
        </w:rPr>
      </w:pPr>
      <w:bookmarkStart w:id="0" w:name="_GoBack"/>
      <w:r w:rsidRPr="00A63F9E">
        <w:rPr>
          <w:b/>
        </w:rPr>
        <w:t>Answer Key</w:t>
      </w:r>
    </w:p>
    <w:bookmarkEnd w:id="0"/>
    <w:p w:rsidR="003E679E" w:rsidRDefault="003E679E" w:rsidP="00A63F9E">
      <w:pPr>
        <w:spacing w:line="240" w:lineRule="auto"/>
      </w:pPr>
      <w:r>
        <w:t xml:space="preserve"> 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>1. c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2. </w:t>
      </w:r>
      <w:r w:rsidR="00A77D11">
        <w:t>a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3. </w:t>
      </w:r>
      <w:r w:rsidR="00CC1F4B">
        <w:t>b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4. </w:t>
      </w:r>
      <w:r w:rsidR="00A77D11">
        <w:t>a</w:t>
      </w:r>
    </w:p>
    <w:p w:rsidR="003E679E" w:rsidRDefault="00747962" w:rsidP="003E679E">
      <w:pPr>
        <w:pStyle w:val="Answer"/>
        <w:numPr>
          <w:ilvl w:val="0"/>
          <w:numId w:val="0"/>
        </w:numPr>
        <w:ind w:left="1080" w:hanging="360"/>
      </w:pPr>
      <w:r>
        <w:t xml:space="preserve">5. </w:t>
      </w:r>
      <w:r w:rsidR="00295FFF">
        <w:t>d</w:t>
      </w:r>
    </w:p>
    <w:p w:rsidR="00CC1F4B" w:rsidRDefault="00A77D11" w:rsidP="003E679E">
      <w:pPr>
        <w:pStyle w:val="Answer"/>
        <w:numPr>
          <w:ilvl w:val="0"/>
          <w:numId w:val="0"/>
        </w:numPr>
        <w:ind w:left="1080" w:hanging="360"/>
      </w:pPr>
      <w:r>
        <w:t xml:space="preserve">6. </w:t>
      </w:r>
      <w:r w:rsidR="00295FFF">
        <w:t>d</w:t>
      </w:r>
    </w:p>
    <w:p w:rsidR="00213070" w:rsidRDefault="00A77D11" w:rsidP="003E679E">
      <w:pPr>
        <w:pStyle w:val="Answer"/>
        <w:numPr>
          <w:ilvl w:val="0"/>
          <w:numId w:val="0"/>
        </w:numPr>
        <w:ind w:left="1080" w:hanging="360"/>
      </w:pPr>
      <w:r>
        <w:t xml:space="preserve">7. </w:t>
      </w:r>
      <w:r w:rsidR="00295FFF">
        <w:t>a</w:t>
      </w:r>
    </w:p>
    <w:p w:rsidR="007F153C" w:rsidRDefault="00A77D11" w:rsidP="003E679E">
      <w:pPr>
        <w:pStyle w:val="Answer"/>
        <w:numPr>
          <w:ilvl w:val="0"/>
          <w:numId w:val="0"/>
        </w:numPr>
        <w:ind w:left="1080" w:hanging="360"/>
      </w:pPr>
      <w:r>
        <w:t xml:space="preserve">8. </w:t>
      </w:r>
      <w:r w:rsidR="004F6EC4">
        <w:t>b</w:t>
      </w:r>
    </w:p>
    <w:p w:rsidR="007F153C" w:rsidRDefault="00A77D11" w:rsidP="003E679E">
      <w:pPr>
        <w:pStyle w:val="Answer"/>
        <w:numPr>
          <w:ilvl w:val="0"/>
          <w:numId w:val="0"/>
        </w:numPr>
        <w:ind w:left="1080" w:hanging="360"/>
      </w:pPr>
      <w:r>
        <w:t xml:space="preserve">9. </w:t>
      </w:r>
      <w:r w:rsidR="004F6EC4">
        <w:t>c</w:t>
      </w:r>
    </w:p>
    <w:p w:rsidR="007F153C" w:rsidRPr="00370B70" w:rsidRDefault="00A77D11" w:rsidP="003E679E">
      <w:pPr>
        <w:pStyle w:val="Answer"/>
        <w:numPr>
          <w:ilvl w:val="0"/>
          <w:numId w:val="0"/>
        </w:numPr>
        <w:ind w:left="1080" w:hanging="360"/>
      </w:pPr>
      <w:r>
        <w:t xml:space="preserve">10. </w:t>
      </w:r>
    </w:p>
    <w:sectPr w:rsidR="007F153C" w:rsidRPr="00370B70" w:rsidSect="00B90BB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BAB" w:rsidRDefault="00480BAB" w:rsidP="00255410">
      <w:pPr>
        <w:spacing w:line="240" w:lineRule="auto"/>
      </w:pPr>
      <w:r>
        <w:separator/>
      </w:r>
    </w:p>
  </w:endnote>
  <w:endnote w:type="continuationSeparator" w:id="0">
    <w:p w:rsidR="00480BAB" w:rsidRDefault="00480BAB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5F" w:rsidRDefault="00B2325F" w:rsidP="00CB6B09">
    <w:pPr>
      <w:jc w:val="right"/>
    </w:pPr>
    <w:r>
      <w:t xml:space="preserve">Page </w:t>
    </w:r>
    <w:r w:rsidR="003C78AE">
      <w:fldChar w:fldCharType="begin"/>
    </w:r>
    <w:r w:rsidR="003C78AE">
      <w:instrText xml:space="preserve"> PAGE   \* MERGEFORMAT </w:instrText>
    </w:r>
    <w:r w:rsidR="003C78AE">
      <w:fldChar w:fldCharType="separate"/>
    </w:r>
    <w:r w:rsidR="00480BAB">
      <w:rPr>
        <w:noProof/>
      </w:rPr>
      <w:t>1</w:t>
    </w:r>
    <w:r w:rsidR="003C78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BAB" w:rsidRDefault="00480BAB" w:rsidP="00255410">
      <w:pPr>
        <w:spacing w:line="240" w:lineRule="auto"/>
      </w:pPr>
      <w:r>
        <w:separator/>
      </w:r>
    </w:p>
  </w:footnote>
  <w:footnote w:type="continuationSeparator" w:id="0">
    <w:p w:rsidR="00480BAB" w:rsidRDefault="00480BAB" w:rsidP="0025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D08" w:rsidRPr="00C27D08" w:rsidRDefault="003D6909" w:rsidP="00C27D0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Risk Management 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B8A"/>
    <w:multiLevelType w:val="hybridMultilevel"/>
    <w:tmpl w:val="B3B46C80"/>
    <w:lvl w:ilvl="0" w:tplc="2B827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061C5"/>
    <w:multiLevelType w:val="hybridMultilevel"/>
    <w:tmpl w:val="290278FE"/>
    <w:lvl w:ilvl="0" w:tplc="2B827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AF"/>
    <w:rsid w:val="000041E9"/>
    <w:rsid w:val="0002609A"/>
    <w:rsid w:val="0008467A"/>
    <w:rsid w:val="000B04D4"/>
    <w:rsid w:val="000E547E"/>
    <w:rsid w:val="00116C1C"/>
    <w:rsid w:val="00154B66"/>
    <w:rsid w:val="00165434"/>
    <w:rsid w:val="0016738F"/>
    <w:rsid w:val="00177F7B"/>
    <w:rsid w:val="0019148F"/>
    <w:rsid w:val="001A038E"/>
    <w:rsid w:val="001E5BBE"/>
    <w:rsid w:val="00213070"/>
    <w:rsid w:val="00214061"/>
    <w:rsid w:val="00255410"/>
    <w:rsid w:val="00286ADB"/>
    <w:rsid w:val="00295FFF"/>
    <w:rsid w:val="00302438"/>
    <w:rsid w:val="00306C19"/>
    <w:rsid w:val="003246AF"/>
    <w:rsid w:val="00341CA8"/>
    <w:rsid w:val="00351632"/>
    <w:rsid w:val="00370B70"/>
    <w:rsid w:val="003824CD"/>
    <w:rsid w:val="00384884"/>
    <w:rsid w:val="003850A5"/>
    <w:rsid w:val="003B5DEC"/>
    <w:rsid w:val="003C78AE"/>
    <w:rsid w:val="003D6909"/>
    <w:rsid w:val="003E679E"/>
    <w:rsid w:val="00403976"/>
    <w:rsid w:val="004802DF"/>
    <w:rsid w:val="00480BAB"/>
    <w:rsid w:val="004814D9"/>
    <w:rsid w:val="00484A27"/>
    <w:rsid w:val="004A5E2F"/>
    <w:rsid w:val="004F6EC4"/>
    <w:rsid w:val="0050210C"/>
    <w:rsid w:val="00506893"/>
    <w:rsid w:val="005136CC"/>
    <w:rsid w:val="005359E6"/>
    <w:rsid w:val="0057276B"/>
    <w:rsid w:val="005B07CF"/>
    <w:rsid w:val="0061635A"/>
    <w:rsid w:val="006402D5"/>
    <w:rsid w:val="006B51F2"/>
    <w:rsid w:val="006E375E"/>
    <w:rsid w:val="00747962"/>
    <w:rsid w:val="007D2736"/>
    <w:rsid w:val="007F153C"/>
    <w:rsid w:val="00820174"/>
    <w:rsid w:val="00870A77"/>
    <w:rsid w:val="008753C9"/>
    <w:rsid w:val="0093202E"/>
    <w:rsid w:val="009671C7"/>
    <w:rsid w:val="00981619"/>
    <w:rsid w:val="009B779A"/>
    <w:rsid w:val="009D5C1E"/>
    <w:rsid w:val="00A02B91"/>
    <w:rsid w:val="00A47CC3"/>
    <w:rsid w:val="00A617A8"/>
    <w:rsid w:val="00A63F9E"/>
    <w:rsid w:val="00A77D11"/>
    <w:rsid w:val="00AC5A9A"/>
    <w:rsid w:val="00B2325F"/>
    <w:rsid w:val="00B415E8"/>
    <w:rsid w:val="00B90BB0"/>
    <w:rsid w:val="00BF68F1"/>
    <w:rsid w:val="00C27D08"/>
    <w:rsid w:val="00C7609F"/>
    <w:rsid w:val="00CA14FB"/>
    <w:rsid w:val="00CB6B09"/>
    <w:rsid w:val="00CC1F4B"/>
    <w:rsid w:val="00D61EDE"/>
    <w:rsid w:val="00D63AF1"/>
    <w:rsid w:val="00D63F86"/>
    <w:rsid w:val="00D7743C"/>
    <w:rsid w:val="00DF03BC"/>
    <w:rsid w:val="00E43680"/>
    <w:rsid w:val="00EA0AF1"/>
    <w:rsid w:val="00ED01D6"/>
    <w:rsid w:val="00EF6D30"/>
    <w:rsid w:val="00F17BCD"/>
    <w:rsid w:val="00F25240"/>
    <w:rsid w:val="00F31908"/>
    <w:rsid w:val="00F43FEA"/>
    <w:rsid w:val="00F51CD5"/>
    <w:rsid w:val="00F633FF"/>
    <w:rsid w:val="00FA22CE"/>
    <w:rsid w:val="00FC47DD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ifried\Dropbox\@Invest%20Ed\@Matt%20planning%20documents\@MS_Final%20Scripts%20and%20accompaning%20resources\@Templates\Quiz%20M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 MC</Template>
  <TotalTime>175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Marquita Seifried</dc:creator>
  <cp:lastModifiedBy>Marquita Seifried</cp:lastModifiedBy>
  <cp:revision>8</cp:revision>
  <cp:lastPrinted>2019-01-02T04:37:00Z</cp:lastPrinted>
  <dcterms:created xsi:type="dcterms:W3CDTF">2019-01-02T01:49:00Z</dcterms:created>
  <dcterms:modified xsi:type="dcterms:W3CDTF">2019-01-02T04:45:00Z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